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380F4" w14:textId="77777777" w:rsidR="007862A1" w:rsidRDefault="007862A1">
      <w:r>
        <w:t>SSIS Data Flow Readme</w:t>
      </w:r>
    </w:p>
    <w:p w14:paraId="24F6E59C" w14:textId="5FA7FA5D" w:rsidR="007862A1" w:rsidRDefault="007862A1">
      <w:proofErr w:type="gramStart"/>
      <w:r>
        <w:t>Dataset :</w:t>
      </w:r>
      <w:proofErr w:type="gramEnd"/>
      <w:r>
        <w:t xml:space="preserve"> the dataset size is more than 8GB with about </w:t>
      </w:r>
      <w:r w:rsidR="0065267B">
        <w:t>10</w:t>
      </w:r>
      <w:r>
        <w:t xml:space="preserve"> million rows, My Laptop is of a 1TB capacity with 16 GB RAM, </w:t>
      </w:r>
      <w:r>
        <w:t xml:space="preserve">I intended to load a large dataset to mimic industry challenges. </w:t>
      </w:r>
      <w:r w:rsidR="0065267B">
        <w:t xml:space="preserve"> </w:t>
      </w:r>
    </w:p>
    <w:p w14:paraId="2ED36AC3" w14:textId="77777777" w:rsidR="007862A1" w:rsidRDefault="007862A1">
      <w:r>
        <w:rPr>
          <w:noProof/>
        </w:rPr>
        <w:drawing>
          <wp:inline distT="0" distB="0" distL="0" distR="0" wp14:anchorId="22CB3FD4" wp14:editId="6A5C7E1B">
            <wp:extent cx="5943600" cy="337693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3938D" w14:textId="77777777" w:rsidR="007862A1" w:rsidRDefault="007862A1">
      <w:r>
        <w:t>Challenges faced where the length of strings for each column were too long had to change the data type and size of each column to pull data without being curtailed.</w:t>
      </w:r>
    </w:p>
    <w:p w14:paraId="27308AD3" w14:textId="77777777" w:rsidR="007862A1" w:rsidRDefault="007862A1">
      <w:r>
        <w:t>SQL Server Import Export wizard seemed to have omitted certain rows and another challenge was saving the raw file as Microsoft Excel deleted a lot of the rows. Made sure the file was saved as MS CSV and not Excel</w:t>
      </w:r>
    </w:p>
    <w:p w14:paraId="0C4A8B36" w14:textId="77777777" w:rsidR="007862A1" w:rsidRDefault="007862A1">
      <w:r>
        <w:rPr>
          <w:noProof/>
        </w:rPr>
        <w:drawing>
          <wp:inline distT="0" distB="0" distL="0" distR="0" wp14:anchorId="795EC6B2" wp14:editId="43F9824A">
            <wp:extent cx="5943600" cy="332930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832D0" wp14:editId="13923EEA">
            <wp:extent cx="5943600" cy="3615055"/>
            <wp:effectExtent l="0" t="0" r="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45951" wp14:editId="2C636F1D">
            <wp:extent cx="5943600" cy="2853055"/>
            <wp:effectExtent l="0" t="0" r="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FF2B" w14:textId="4124A6F6" w:rsidR="0065267B" w:rsidRDefault="0065267B">
      <w:r w:rsidRPr="0065267B">
        <w:drawing>
          <wp:inline distT="0" distB="0" distL="0" distR="0" wp14:anchorId="362604FB" wp14:editId="0C3E86D2">
            <wp:extent cx="12144464" cy="6591348"/>
            <wp:effectExtent l="0" t="0" r="9525" b="0"/>
            <wp:docPr id="154627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77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44464" cy="65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972E" w14:textId="5F34CE30" w:rsidR="0065267B" w:rsidRDefault="0065267B">
      <w:r>
        <w:t>I was successfully able to load 6M rows the rest of the rows I couldn’t load due to not having sufficient database  storage.</w:t>
      </w:r>
    </w:p>
    <w:sectPr w:rsidR="0065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B"/>
    <w:rsid w:val="00003337"/>
    <w:rsid w:val="00254199"/>
    <w:rsid w:val="0065267B"/>
    <w:rsid w:val="007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0339525"/>
  <w15:chartTrackingRefBased/>
  <w15:docId w15:val="{4E03827B-951C-4FF9-8E44-34DEBC65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1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Shridhar Alva</dc:creator>
  <cp:keywords/>
  <dc:description/>
  <cp:lastModifiedBy>Kiran Shridhar Alva</cp:lastModifiedBy>
  <cp:revision>2</cp:revision>
  <dcterms:created xsi:type="dcterms:W3CDTF">2024-06-02T18:14:00Z</dcterms:created>
  <dcterms:modified xsi:type="dcterms:W3CDTF">2024-06-02T18:14:00Z</dcterms:modified>
</cp:coreProperties>
</file>